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95"/>
        <w:gridCol w:w="1980"/>
        <w:gridCol w:w="4315"/>
      </w:tblGrid>
      <w:tr w:rsidR="006F51D3" w:rsidTr="009671FF">
        <w:tc>
          <w:tcPr>
            <w:tcW w:w="4495" w:type="dxa"/>
          </w:tcPr>
          <w:p w:rsidR="006F51D3" w:rsidRDefault="006E5DA6" w:rsidP="006F51D3">
            <w:r>
              <w:t>SRIPERUMBUTHUR</w:t>
            </w:r>
          </w:p>
        </w:tc>
        <w:tc>
          <w:tcPr>
            <w:tcW w:w="1980" w:type="dxa"/>
          </w:tcPr>
          <w:p w:rsidR="006F51D3" w:rsidRDefault="006E5DA6" w:rsidP="006F51D3">
            <w:pPr>
              <w:jc w:val="center"/>
            </w:pPr>
            <w:r>
              <w:t>9345390070</w:t>
            </w:r>
          </w:p>
        </w:tc>
        <w:tc>
          <w:tcPr>
            <w:tcW w:w="4315" w:type="dxa"/>
          </w:tcPr>
          <w:p w:rsidR="006F51D3" w:rsidRDefault="006E5DA6" w:rsidP="006F51D3">
            <w:pPr>
              <w:jc w:val="right"/>
            </w:pPr>
            <w:r>
              <w:t>Mlokeshbca307@gmail.com</w:t>
            </w:r>
          </w:p>
        </w:tc>
      </w:tr>
    </w:tbl>
    <w:p w:rsidR="00B60CDD" w:rsidRDefault="00B60CDD" w:rsidP="009671FF"/>
    <w:p w:rsidR="00375B16" w:rsidRDefault="00375B16" w:rsidP="009671FF"/>
    <w:p w:rsidR="00FF0D5D" w:rsidRPr="00F316AD" w:rsidRDefault="006E5DA6" w:rsidP="009671FF">
      <w:pPr>
        <w:pStyle w:val="Title"/>
      </w:pPr>
      <w:r>
        <w:t>M.LOKESH</w:t>
      </w:r>
    </w:p>
    <w:p w:rsidR="00375B16" w:rsidRPr="00FE1AE9" w:rsidRDefault="00072FAB" w:rsidP="00FE1AE9">
      <w:pPr>
        <w:pStyle w:val="Heading1"/>
      </w:pPr>
      <w:r>
        <w:t>FRESHER</w:t>
      </w:r>
    </w:p>
    <w:p w:rsidR="006F51D3" w:rsidRDefault="00DC315F" w:rsidP="00FF0D5D">
      <w:pPr>
        <w:rPr>
          <w:noProof/>
          <w:lang w:val="en-AU" w:eastAsia="en-AU"/>
        </w:rPr>
      </w:pPr>
      <w:r w:rsidRPr="00DC315F">
        <w:rPr>
          <w:noProof/>
          <w:lang w:val="en-AU" w:eastAsia="en-AU"/>
        </w:rPr>
        <w:pict>
          <v:rect id="Rectangle 1" o:spid="_x0000_s2050" alt="&quot;&quot;" style="position:absolute;margin-left:36.35pt;margin-top:10in;width:539.3pt;height:36pt;z-index:2516592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" fillcolor="#9361f3 [3208]" stroked="f">
            <w10:wrap anchorx="page"/>
            <w10:anchorlock/>
          </v: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16" w:type="dxa"/>
        </w:tblCellMar>
        <w:tblLook w:val="04A0"/>
      </w:tblPr>
      <w:tblGrid>
        <w:gridCol w:w="4860"/>
        <w:gridCol w:w="5930"/>
      </w:tblGrid>
      <w:tr w:rsidR="006F51D3" w:rsidTr="00B96BFC">
        <w:trPr>
          <w:trHeight w:val="2105"/>
        </w:trPr>
        <w:tc>
          <w:tcPr>
            <w:tcW w:w="4860" w:type="dxa"/>
          </w:tcPr>
          <w:p w:rsidR="006F51D3" w:rsidRDefault="00FE1AE9" w:rsidP="00FE1AE9">
            <w:pPr>
              <w:pStyle w:val="Heading1"/>
            </w:pPr>
            <w:r w:rsidRPr="00AA7D29">
              <w:t>Education</w:t>
            </w:r>
          </w:p>
          <w:p w:rsidR="006F51D3" w:rsidRDefault="00072FAB" w:rsidP="00FE1AE9">
            <w:r>
              <w:t>PERI COLLEGE OF ARTS AND SCIENCE</w:t>
            </w:r>
          </w:p>
          <w:p w:rsidR="00072FAB" w:rsidRPr="006F51D3" w:rsidRDefault="00072FAB" w:rsidP="00FE1AE9">
            <w:r>
              <w:t>ADDRESS</w:t>
            </w:r>
          </w:p>
        </w:tc>
        <w:tc>
          <w:tcPr>
            <w:tcW w:w="5930" w:type="dxa"/>
          </w:tcPr>
          <w:p w:rsidR="006F51D3" w:rsidRDefault="00FE1AE9" w:rsidP="00FE1AE9">
            <w:pPr>
              <w:pStyle w:val="Heading1"/>
            </w:pPr>
            <w:r w:rsidRPr="00AA7D29">
              <w:t>Objective</w:t>
            </w:r>
          </w:p>
          <w:p w:rsidR="006F51D3" w:rsidRPr="006F51D3" w:rsidRDefault="00072FAB" w:rsidP="006F51D3">
            <w:r w:rsidRPr="00072FAB">
              <w:t>"Motivated and detail-oriented graduate seeking an opportunity to apply my skills and knowledge in a dynamic environment. Eager to contribute, learn, and grow professionally while adding value to the organization."</w:t>
            </w:r>
          </w:p>
        </w:tc>
      </w:tr>
      <w:tr w:rsidR="006F51D3" w:rsidTr="00B96BFC">
        <w:tc>
          <w:tcPr>
            <w:tcW w:w="4860" w:type="dxa"/>
          </w:tcPr>
          <w:p w:rsidR="006F51D3" w:rsidRDefault="006F51D3" w:rsidP="006F51D3"/>
        </w:tc>
        <w:tc>
          <w:tcPr>
            <w:tcW w:w="5930" w:type="dxa"/>
          </w:tcPr>
          <w:p w:rsidR="006F51D3" w:rsidRPr="00AA7D29" w:rsidRDefault="00FE1AE9" w:rsidP="00FE1AE9">
            <w:pPr>
              <w:pStyle w:val="Heading1"/>
            </w:pPr>
            <w:r w:rsidRPr="00AA7D29">
              <w:t>Functional Skills</w:t>
            </w:r>
          </w:p>
          <w:p w:rsidR="00F6058E" w:rsidRDefault="00F6058E" w:rsidP="00F6058E">
            <w:r w:rsidRPr="00FE1AE9">
              <w:t>Communication</w:t>
            </w:r>
          </w:p>
          <w:p w:rsidR="006F51D3" w:rsidRDefault="006F51D3" w:rsidP="006F51D3">
            <w:r>
              <w:t>Product marketing</w:t>
            </w:r>
          </w:p>
          <w:p w:rsidR="006F51D3" w:rsidRDefault="006F51D3" w:rsidP="006F51D3">
            <w:r>
              <w:t>Project management</w:t>
            </w:r>
          </w:p>
          <w:p w:rsidR="006F51D3" w:rsidRDefault="006F51D3" w:rsidP="006F51D3">
            <w:r>
              <w:t>Budget planning</w:t>
            </w:r>
          </w:p>
          <w:p w:rsidR="006F51D3" w:rsidRDefault="00FE1AE9" w:rsidP="006F51D3">
            <w:r w:rsidRPr="00FE1AE9">
              <w:t>Problem-solving</w:t>
            </w:r>
          </w:p>
        </w:tc>
      </w:tr>
      <w:tr w:rsidR="009671FF" w:rsidTr="00B96BFC">
        <w:tc>
          <w:tcPr>
            <w:tcW w:w="4860" w:type="dxa"/>
          </w:tcPr>
          <w:p w:rsidR="009671FF" w:rsidRDefault="009671FF" w:rsidP="006F51D3">
            <w:pPr>
              <w:pStyle w:val="Heading1"/>
            </w:pPr>
          </w:p>
        </w:tc>
        <w:tc>
          <w:tcPr>
            <w:tcW w:w="5930" w:type="dxa"/>
          </w:tcPr>
          <w:p w:rsidR="009671FF" w:rsidRDefault="009671FF" w:rsidP="009671FF"/>
        </w:tc>
      </w:tr>
      <w:tr w:rsidR="006F51D3" w:rsidTr="00B96BFC">
        <w:tc>
          <w:tcPr>
            <w:tcW w:w="4860" w:type="dxa"/>
          </w:tcPr>
          <w:p w:rsidR="006F51D3" w:rsidRDefault="006F51D3" w:rsidP="006F51D3">
            <w:pPr>
              <w:pStyle w:val="Heading1"/>
            </w:pPr>
          </w:p>
        </w:tc>
        <w:tc>
          <w:tcPr>
            <w:tcW w:w="5930" w:type="dxa"/>
          </w:tcPr>
          <w:p w:rsidR="006F51D3" w:rsidRPr="00AA7D29" w:rsidRDefault="00FE1AE9" w:rsidP="00FE1AE9">
            <w:pPr>
              <w:pStyle w:val="Heading1"/>
            </w:pPr>
            <w:r w:rsidRPr="00FE1AE9">
              <w:t>Communication</w:t>
            </w:r>
          </w:p>
          <w:p w:rsidR="006F51D3" w:rsidRPr="006F51D3" w:rsidRDefault="00072FAB" w:rsidP="006F51D3">
            <w:r w:rsidRPr="00072FAB">
              <w:t>"Enthusiastic and detail-oriented Computer Applications graduate with a strong foundation in programming, database management, and software development. Seeking an entry-level role to apply my technical skills and problem-solving abilities in a dynamic IT environment."</w:t>
            </w:r>
          </w:p>
        </w:tc>
      </w:tr>
      <w:tr w:rsidR="006F51D3" w:rsidTr="00B96BFC">
        <w:tc>
          <w:tcPr>
            <w:tcW w:w="4860" w:type="dxa"/>
          </w:tcPr>
          <w:p w:rsidR="006F51D3" w:rsidRDefault="006F51D3" w:rsidP="006F51D3">
            <w:pPr>
              <w:pStyle w:val="Heading1"/>
            </w:pPr>
          </w:p>
        </w:tc>
        <w:tc>
          <w:tcPr>
            <w:tcW w:w="5930" w:type="dxa"/>
          </w:tcPr>
          <w:p w:rsidR="006F51D3" w:rsidRPr="00AA7D29" w:rsidRDefault="00FE1AE9" w:rsidP="00FE1AE9">
            <w:pPr>
              <w:pStyle w:val="Heading1"/>
            </w:pPr>
            <w:r w:rsidRPr="00FE1AE9">
              <w:t>Leadership</w:t>
            </w:r>
          </w:p>
          <w:p w:rsidR="006F51D3" w:rsidRPr="006F51D3" w:rsidRDefault="00072FAB" w:rsidP="006F51D3">
            <w:r w:rsidRPr="00072FAB">
              <w:t>"Motivated and proactive Computer Applications graduate with strong leadership and problem-solving skills. Seeking an opportunity to apply my technical expertise and leadership abilities in a dynamic organization while driving innovation and teamwork."</w:t>
            </w:r>
          </w:p>
        </w:tc>
      </w:tr>
    </w:tbl>
    <w:p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3BF" w:rsidRDefault="00BF73BF" w:rsidP="00F316AD">
      <w:r>
        <w:separator/>
      </w:r>
    </w:p>
  </w:endnote>
  <w:endnote w:type="continuationSeparator" w:id="1">
    <w:p w:rsidR="00BF73BF" w:rsidRDefault="00BF73BF" w:rsidP="00F316AD">
      <w:r>
        <w:continuationSeparator/>
      </w:r>
    </w:p>
  </w:endnote>
  <w:endnote w:type="continuationNotice" w:id="2">
    <w:p w:rsidR="00BF73BF" w:rsidRDefault="00BF73B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altName w:val="Arial"/>
    <w:charset w:val="00"/>
    <w:family w:val="swiss"/>
    <w:pitch w:val="variable"/>
    <w:sig w:usb0="00000001" w:usb1="5000204B" w:usb2="00000000" w:usb3="00000000" w:csb0="0000009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3BF" w:rsidRDefault="00BF73BF" w:rsidP="00F316AD">
      <w:r>
        <w:separator/>
      </w:r>
    </w:p>
  </w:footnote>
  <w:footnote w:type="continuationSeparator" w:id="1">
    <w:p w:rsidR="00BF73BF" w:rsidRDefault="00BF73BF" w:rsidP="00F316AD">
      <w:r>
        <w:continuationSeparator/>
      </w:r>
    </w:p>
  </w:footnote>
  <w:footnote w:type="continuationNotice" w:id="2">
    <w:p w:rsidR="00BF73BF" w:rsidRDefault="00BF73B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1B36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91E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87E03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characterSpacingControl w:val="doNotCompress"/>
  <w:hdrShapeDefaults>
    <o:shapedefaults v:ext="edit" spidmax="6146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072FAB"/>
    <w:rsid w:val="0001399F"/>
    <w:rsid w:val="00072FAB"/>
    <w:rsid w:val="00095D41"/>
    <w:rsid w:val="000D2216"/>
    <w:rsid w:val="000E061B"/>
    <w:rsid w:val="000E1D44"/>
    <w:rsid w:val="001A375F"/>
    <w:rsid w:val="001A60C7"/>
    <w:rsid w:val="001C43C3"/>
    <w:rsid w:val="001F1F0D"/>
    <w:rsid w:val="0020696E"/>
    <w:rsid w:val="002356A2"/>
    <w:rsid w:val="0024775A"/>
    <w:rsid w:val="00263514"/>
    <w:rsid w:val="00286F3A"/>
    <w:rsid w:val="00296CF0"/>
    <w:rsid w:val="002D12DA"/>
    <w:rsid w:val="003019B2"/>
    <w:rsid w:val="0034688D"/>
    <w:rsid w:val="00375B16"/>
    <w:rsid w:val="0040233B"/>
    <w:rsid w:val="00446167"/>
    <w:rsid w:val="00463165"/>
    <w:rsid w:val="004A5287"/>
    <w:rsid w:val="004E62DB"/>
    <w:rsid w:val="005036BD"/>
    <w:rsid w:val="00507E93"/>
    <w:rsid w:val="00511A6E"/>
    <w:rsid w:val="0057534A"/>
    <w:rsid w:val="005B11ED"/>
    <w:rsid w:val="005D0A02"/>
    <w:rsid w:val="005D36AC"/>
    <w:rsid w:val="005E2090"/>
    <w:rsid w:val="00605A5B"/>
    <w:rsid w:val="006A2729"/>
    <w:rsid w:val="006C5D24"/>
    <w:rsid w:val="006C60E6"/>
    <w:rsid w:val="006D2DE6"/>
    <w:rsid w:val="006E5DA6"/>
    <w:rsid w:val="006E70D3"/>
    <w:rsid w:val="006F51D3"/>
    <w:rsid w:val="006F5AA6"/>
    <w:rsid w:val="00791F9D"/>
    <w:rsid w:val="007B0F94"/>
    <w:rsid w:val="007C14FA"/>
    <w:rsid w:val="007C75FB"/>
    <w:rsid w:val="00815943"/>
    <w:rsid w:val="00843C42"/>
    <w:rsid w:val="00860DB6"/>
    <w:rsid w:val="0088104A"/>
    <w:rsid w:val="00896FA4"/>
    <w:rsid w:val="008A550D"/>
    <w:rsid w:val="008B0CD9"/>
    <w:rsid w:val="008B507E"/>
    <w:rsid w:val="009671FF"/>
    <w:rsid w:val="00970283"/>
    <w:rsid w:val="00975E79"/>
    <w:rsid w:val="009867D1"/>
    <w:rsid w:val="00990C25"/>
    <w:rsid w:val="00993257"/>
    <w:rsid w:val="0099359E"/>
    <w:rsid w:val="009941DA"/>
    <w:rsid w:val="009B12B0"/>
    <w:rsid w:val="009E485B"/>
    <w:rsid w:val="009F0771"/>
    <w:rsid w:val="00A30F44"/>
    <w:rsid w:val="00A77921"/>
    <w:rsid w:val="00A85652"/>
    <w:rsid w:val="00AA7D29"/>
    <w:rsid w:val="00AB2CDC"/>
    <w:rsid w:val="00AD6C78"/>
    <w:rsid w:val="00AF6443"/>
    <w:rsid w:val="00B03BA7"/>
    <w:rsid w:val="00B111F4"/>
    <w:rsid w:val="00B2124F"/>
    <w:rsid w:val="00B575FB"/>
    <w:rsid w:val="00B60CDD"/>
    <w:rsid w:val="00B6190E"/>
    <w:rsid w:val="00B62264"/>
    <w:rsid w:val="00B96BFC"/>
    <w:rsid w:val="00BD4217"/>
    <w:rsid w:val="00BE56E4"/>
    <w:rsid w:val="00BF73BF"/>
    <w:rsid w:val="00C1095A"/>
    <w:rsid w:val="00C42F47"/>
    <w:rsid w:val="00C55D85"/>
    <w:rsid w:val="00C720A7"/>
    <w:rsid w:val="00C81523"/>
    <w:rsid w:val="00CA2273"/>
    <w:rsid w:val="00CD50FD"/>
    <w:rsid w:val="00D1030B"/>
    <w:rsid w:val="00D47124"/>
    <w:rsid w:val="00D666A1"/>
    <w:rsid w:val="00D93B73"/>
    <w:rsid w:val="00DA0D2A"/>
    <w:rsid w:val="00DC315F"/>
    <w:rsid w:val="00DC5171"/>
    <w:rsid w:val="00DD5D7B"/>
    <w:rsid w:val="00DE7058"/>
    <w:rsid w:val="00E8639E"/>
    <w:rsid w:val="00EB441D"/>
    <w:rsid w:val="00EF4A2C"/>
    <w:rsid w:val="00F2368E"/>
    <w:rsid w:val="00F316AD"/>
    <w:rsid w:val="00F4501B"/>
    <w:rsid w:val="00F6058E"/>
    <w:rsid w:val="00FB7644"/>
    <w:rsid w:val="00FE1AE9"/>
    <w:rsid w:val="00FF0D5D"/>
    <w:rsid w:val="032319CC"/>
    <w:rsid w:val="0923DEB5"/>
    <w:rsid w:val="0C0391D1"/>
    <w:rsid w:val="133970F0"/>
    <w:rsid w:val="1B93846D"/>
    <w:rsid w:val="2247868E"/>
    <w:rsid w:val="26F4C204"/>
    <w:rsid w:val="27FDDD1F"/>
    <w:rsid w:val="285FFE01"/>
    <w:rsid w:val="33F4865D"/>
    <w:rsid w:val="3AFA5DA2"/>
    <w:rsid w:val="3C066E3F"/>
    <w:rsid w:val="3D26190D"/>
    <w:rsid w:val="3DAAC90A"/>
    <w:rsid w:val="45BA3D45"/>
    <w:rsid w:val="4C36F6F3"/>
    <w:rsid w:val="4D98DA39"/>
    <w:rsid w:val="52013909"/>
    <w:rsid w:val="5781775B"/>
    <w:rsid w:val="582D56F6"/>
    <w:rsid w:val="6553B3B7"/>
    <w:rsid w:val="678E9AED"/>
    <w:rsid w:val="6A898D97"/>
    <w:rsid w:val="6E8D955C"/>
    <w:rsid w:val="74FFE143"/>
    <w:rsid w:val="7A0AE869"/>
    <w:rsid w:val="7B3A0C73"/>
    <w:rsid w:val="7BACD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3" w:unhideWhenUsed="1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qFormat="1"/>
    <w:lsdException w:name="Title" w:semiHidden="0" w:uiPriority="10" w:qFormat="1"/>
    <w:lsdException w:name="Default Paragraph Font" w:uiPriority="1" w:unhideWhenUsed="1"/>
    <w:lsdException w:name="Body Text" w:uiPriority="1" w:qFormat="1"/>
    <w:lsdException w:name="Subtitle" w:semiHidden="0" w:uiPriority="11" w:qFormat="1"/>
    <w:lsdException w:name="Strong" w:uiPriority="22" w:qFormat="1"/>
    <w:lsdException w:name="Emphasis" w:uiPriority="20"/>
    <w:lsdException w:name="HTML Top of Form" w:unhideWhenUsed="1"/>
    <w:lsdException w:name="HTML Bottom of Form" w:unhideWhenUsed="1"/>
    <w:lsdException w:name="HTML Keyboard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uiPriority w:val="7"/>
    <w:qFormat/>
    <w:rsid w:val="00FE1AE9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6A2729"/>
    <w:pPr>
      <w:spacing w:before="360" w:after="240"/>
      <w:outlineLvl w:val="0"/>
    </w:pPr>
    <w:rPr>
      <w:rFonts w:cs="Times New Roman (Body CS)"/>
      <w:b/>
      <w:caps/>
      <w:color w:val="0938F0" w:themeColor="accent3"/>
      <w:spacing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B73D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FE1AE9"/>
    <w:pPr>
      <w:spacing w:after="120" w:line="240" w:lineRule="auto"/>
    </w:pPr>
    <w:rPr>
      <w:rFonts w:asciiTheme="majorHAnsi" w:hAnsiTheme="majorHAnsi" w:cs="Times New Roman (Body CS)"/>
      <w:b/>
      <w:color w:val="0938F0" w:themeColor="accent3"/>
      <w:sz w:val="96"/>
    </w:rPr>
  </w:style>
  <w:style w:type="character" w:customStyle="1" w:styleId="TitleChar">
    <w:name w:val="Title Char"/>
    <w:basedOn w:val="DefaultParagraphFont"/>
    <w:link w:val="Title"/>
    <w:rsid w:val="00FE1AE9"/>
    <w:rPr>
      <w:rFonts w:asciiTheme="majorHAnsi" w:hAnsiTheme="majorHAnsi" w:cs="Times New Roman (Body CS)"/>
      <w:b/>
      <w:color w:val="0938F0" w:themeColor="accent3"/>
      <w:sz w:val="96"/>
    </w:rPr>
  </w:style>
  <w:style w:type="paragraph" w:styleId="Subtitle">
    <w:name w:val="Subtitle"/>
    <w:basedOn w:val="Normal"/>
    <w:next w:val="Normal"/>
    <w:link w:val="SubtitleChar"/>
    <w:uiPriority w:val="2"/>
    <w:qFormat/>
    <w:rsid w:val="00D666A1"/>
    <w:pPr>
      <w:spacing w:before="120" w:after="120" w:line="240" w:lineRule="auto"/>
    </w:pPr>
    <w:rPr>
      <w:rFonts w:cs="Times New Roman (Body CS)"/>
      <w:caps/>
      <w:color w:val="000000" w:themeColor="text1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666A1"/>
    <w:rPr>
      <w:rFonts w:ascii="Avenir Next LT Pro Light" w:hAnsi="Avenir Next LT Pro Light" w:cs="Times New Roman (Body CS)"/>
      <w:caps/>
      <w:color w:val="000000" w:themeColor="text1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3"/>
    <w:rsid w:val="006A2729"/>
    <w:rPr>
      <w:rFonts w:ascii="Avenir Next LT Pro Light" w:hAnsi="Avenir Next LT Pro Light" w:cs="Times New Roman (Body CS)"/>
      <w:b/>
      <w:caps/>
      <w:color w:val="0938F0" w:themeColor="accent3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FE1AE9"/>
    <w:rPr>
      <w:rFonts w:eastAsiaTheme="majorEastAsia" w:cstheme="majorBidi"/>
      <w:color w:val="404040" w:themeColor="text1" w:themeTint="BF"/>
      <w:sz w:val="20"/>
    </w:rPr>
  </w:style>
  <w:style w:type="paragraph" w:customStyle="1" w:styleId="TitleAlt">
    <w:name w:val="Title Alt"/>
    <w:basedOn w:val="Normal"/>
    <w:uiPriority w:val="1"/>
    <w:semiHidden/>
    <w:qFormat/>
    <w:rsid w:val="00EF4A2C"/>
    <w:pPr>
      <w:spacing w:before="120" w:after="120" w:line="240" w:lineRule="auto"/>
    </w:pPr>
    <w:rPr>
      <w:rFonts w:ascii="Avenir Next LT Pro Demi" w:hAnsi="Avenir Next LT Pro Demi"/>
      <w:b/>
      <w:color w:val="000000" w:themeColor="text1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1AE9"/>
    <w:rPr>
      <w:rFonts w:eastAsiaTheme="majorEastAsia" w:cstheme="majorBidi"/>
      <w:iCs/>
      <w:color w:val="B73D00" w:themeColor="accent1" w:themeShade="B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eben%2010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Virtual resume with Cameo">
      <a:dk1>
        <a:srgbClr val="000000"/>
      </a:dk1>
      <a:lt1>
        <a:srgbClr val="FFFFFF"/>
      </a:lt1>
      <a:dk2>
        <a:srgbClr val="0E2841"/>
      </a:dk2>
      <a:lt2>
        <a:srgbClr val="F7F7F7"/>
      </a:lt2>
      <a:accent1>
        <a:srgbClr val="F55301"/>
      </a:accent1>
      <a:accent2>
        <a:srgbClr val="F370B2"/>
      </a:accent2>
      <a:accent3>
        <a:srgbClr val="0938F0"/>
      </a:accent3>
      <a:accent4>
        <a:srgbClr val="097130"/>
      </a:accent4>
      <a:accent5>
        <a:srgbClr val="9361F3"/>
      </a:accent5>
      <a:accent6>
        <a:srgbClr val="F1B61C"/>
      </a:accent6>
      <a:hlink>
        <a:srgbClr val="467886"/>
      </a:hlink>
      <a:folHlink>
        <a:srgbClr val="96607D"/>
      </a:folHlink>
    </a:clrScheme>
    <a:fontScheme name="Custom 43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E403FB-4392-4834-A1D0-8A854D971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0A2EB7-BD3E-4445-8A69-400521E0E2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3919F03-93F0-49D8-9FA8-B8C4CD99604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Rueben 10</dc:creator>
  <cp:lastModifiedBy>STUDENT</cp:lastModifiedBy>
  <cp:revision>2</cp:revision>
  <dcterms:created xsi:type="dcterms:W3CDTF">2025-01-31T12:59:00Z</dcterms:created>
  <dcterms:modified xsi:type="dcterms:W3CDTF">2025-01-31T12:59:00Z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